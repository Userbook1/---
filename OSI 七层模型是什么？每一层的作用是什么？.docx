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F426D">
      <w:pPr>
        <w:pStyle w:val="5"/>
        <w:keepNext w:val="0"/>
        <w:keepLines w:val="0"/>
        <w:widowControl/>
        <w:suppressLineNumbers w:val="0"/>
        <w:shd w:val="clear" w:fill="0D1117"/>
        <w:spacing w:line="19" w:lineRule="atLeast"/>
        <w:ind w:left="0" w:firstLine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OSI 七层模型是什么？每一层的作用是什么？</w:t>
      </w:r>
    </w:p>
    <w:p w14:paraId="7D6B1797"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OSI 七层模型 是国际标准化组织提出的一个网络分层模型，其大体结构以及每一层提供的功能如下图所示：</w:t>
      </w:r>
    </w:p>
    <w:p w14:paraId="61874957">
      <w:pPr>
        <w:rPr>
          <w:rFonts w:hint="default"/>
          <w:lang w:eastAsia="zh-CN"/>
          <w:woUserID w:val="1"/>
        </w:rPr>
      </w:pPr>
    </w:p>
    <w:p w14:paraId="791DA6BE"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2405" cy="35369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A430"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  <w:woUserID w:val="1"/>
        </w:rPr>
      </w:pPr>
      <w:r>
        <w:rPr>
          <w:i w:val="0"/>
          <w:iCs w:val="0"/>
          <w:caps w:val="0"/>
          <w:spacing w:val="0"/>
          <w:u w:val="none"/>
          <w:woUserID w:val="1"/>
        </w:rPr>
        <w:fldChar w:fldCharType="begin"/>
      </w:r>
      <w:r>
        <w:rPr>
          <w:i w:val="0"/>
          <w:iCs w:val="0"/>
          <w:caps w:val="0"/>
          <w:spacing w:val="0"/>
          <w:u w:val="none"/>
          <w:woUserID w:val="1"/>
        </w:rPr>
        <w:instrText xml:space="preserve"> HYPERLINK "" \l "tcp-ip-四层模型是什么-每一层的作用是什么" </w:instrText>
      </w:r>
      <w:r>
        <w:rPr>
          <w:i w:val="0"/>
          <w:iCs w:val="0"/>
          <w:caps w:val="0"/>
          <w:spacing w:val="0"/>
          <w:u w:val="none"/>
          <w:woUserID w:val="1"/>
        </w:rPr>
        <w:fldChar w:fldCharType="separate"/>
      </w:r>
      <w:r>
        <w:rPr>
          <w:rStyle w:val="16"/>
          <w:i w:val="0"/>
          <w:iCs w:val="0"/>
          <w:caps w:val="0"/>
          <w:spacing w:val="0"/>
          <w:u w:val="none"/>
          <w:woUserID w:val="1"/>
        </w:rPr>
        <w:t>TCP/IP 四层模型是什么？每一层的作用是什么？</w:t>
      </w:r>
      <w:r>
        <w:rPr>
          <w:i w:val="0"/>
          <w:iCs w:val="0"/>
          <w:caps w:val="0"/>
          <w:spacing w:val="0"/>
          <w:u w:val="none"/>
          <w:woUserID w:val="1"/>
        </w:rPr>
        <w:fldChar w:fldCharType="end"/>
      </w:r>
    </w:p>
    <w:p w14:paraId="1A2434E7">
      <w:pPr>
        <w:pStyle w:val="11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  <w:woUserID w:val="1"/>
        </w:rPr>
      </w:pPr>
      <w:r>
        <w:rPr>
          <w:rStyle w:val="15"/>
          <w:i w:val="0"/>
          <w:iCs w:val="0"/>
          <w:caps w:val="0"/>
          <w:color w:val="000000"/>
          <w:spacing w:val="0"/>
          <w:u w:val="none"/>
          <w:woUserID w:val="1"/>
        </w:rPr>
        <w:t>TCP/IP 四层模型</w:t>
      </w:r>
      <w:r>
        <w:rPr>
          <w:i w:val="0"/>
          <w:iCs w:val="0"/>
          <w:caps w:val="0"/>
          <w:color w:val="000000"/>
          <w:spacing w:val="0"/>
          <w:u w:val="none"/>
          <w:woUserID w:val="1"/>
        </w:rPr>
        <w:t> 是目前被广泛采用的一种模型,我们可以将 TCP / IP 模型看作是 OSI 七层模型的精简版本，由以下 4 层组成：</w:t>
      </w:r>
    </w:p>
    <w:p w14:paraId="1E1842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woUserID w:val="1"/>
        </w:rPr>
      </w:pPr>
      <w:r>
        <w:rPr>
          <w:i w:val="0"/>
          <w:iCs w:val="0"/>
          <w:caps w:val="0"/>
          <w:color w:val="000000"/>
          <w:spacing w:val="0"/>
          <w:u w:val="none"/>
          <w:woUserID w:val="1"/>
        </w:rPr>
        <w:t>应用层</w:t>
      </w:r>
    </w:p>
    <w:p w14:paraId="4A99C4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woUserID w:val="1"/>
        </w:rPr>
      </w:pPr>
      <w:r>
        <w:rPr>
          <w:i w:val="0"/>
          <w:iCs w:val="0"/>
          <w:caps w:val="0"/>
          <w:color w:val="000000"/>
          <w:spacing w:val="0"/>
          <w:u w:val="none"/>
          <w:woUserID w:val="1"/>
        </w:rPr>
        <w:t>传输层</w:t>
      </w:r>
    </w:p>
    <w:p w14:paraId="37DBD4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woUserID w:val="1"/>
        </w:rPr>
      </w:pPr>
      <w:r>
        <w:rPr>
          <w:i w:val="0"/>
          <w:iCs w:val="0"/>
          <w:caps w:val="0"/>
          <w:color w:val="000000"/>
          <w:spacing w:val="0"/>
          <w:u w:val="none"/>
          <w:woUserID w:val="1"/>
        </w:rPr>
        <w:t>网络层</w:t>
      </w:r>
    </w:p>
    <w:p w14:paraId="20FD0D6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eastAsia="zh-CN"/>
        </w:rPr>
      </w:pPr>
      <w:r>
        <w:rPr>
          <w:i w:val="0"/>
          <w:iCs w:val="0"/>
          <w:caps w:val="0"/>
          <w:color w:val="000000"/>
          <w:spacing w:val="0"/>
          <w:u w:val="none"/>
          <w:woUserID w:val="1"/>
        </w:rPr>
        <w:t>网络接口层</w:t>
      </w:r>
    </w:p>
    <w:p w14:paraId="5987EAA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/>
          <w:lang w:eastAsia="zh-CN"/>
          <w:woUserID w:val="1"/>
        </w:rPr>
      </w:pPr>
    </w:p>
    <w:p w14:paraId="47399D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  <w:woUserID w:val="1"/>
        </w:rPr>
        <w:t>需要注意的是，我们并不能将 TCP/IP 四层模型 和 OSI 七层模型完全精确地匹配起来，不过可以简单将两者对应起来，如下图所示：</w:t>
      </w:r>
    </w:p>
    <w:p w14:paraId="679776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4310" cy="2803525"/>
            <wp:effectExtent l="0" t="0" r="254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751F">
      <w:pPr>
        <w:pStyle w:val="4"/>
        <w:keepNext w:val="0"/>
        <w:keepLines w:val="0"/>
        <w:widowControl/>
        <w:suppressLineNumbers w:val="0"/>
        <w:shd w:val="clear" w:fill="0D1117"/>
        <w:spacing w:line="19" w:lineRule="atLeast"/>
        <w:ind w:left="0" w:firstLine="0"/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5B45EA"/>
    <w:multiLevelType w:val="multilevel"/>
    <w:tmpl w:val="415B45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DFEF2BC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WWO_wpscloud_20240822224406-4472e44c58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terms:modified xsi:type="dcterms:W3CDTF">2024-09-05T21:09:35Z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2052-12.9.0.18175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25A6C3445396AD138FADD966ADE5BBD5_43</vt:lpwstr>
  </property>
</Properties>
</file>